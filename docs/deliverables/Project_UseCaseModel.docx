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83257" w14:textId="01EE0C56" w:rsidR="008C4393" w:rsidRPr="00D047E9" w:rsidRDefault="002F5A68">
      <w:pPr>
        <w:pStyle w:val="Title"/>
        <w:jc w:val="right"/>
        <w:rPr>
          <w:rFonts w:ascii="Times New Roman" w:hAnsi="Times New Roman"/>
        </w:rPr>
      </w:pPr>
      <w:r>
        <w:t>IT Store</w:t>
      </w:r>
    </w:p>
    <w:p w14:paraId="135FE0F1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60452CE7" w14:textId="77777777"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8D89254" w14:textId="77777777" w:rsidR="008C4393" w:rsidRPr="00D047E9" w:rsidRDefault="00597873" w:rsidP="00202C8D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title  \* Mergeformat </w:instrText>
      </w:r>
      <w:r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07727663" w14:textId="77777777" w:rsidR="008C4393" w:rsidRPr="00D047E9" w:rsidRDefault="008C4393" w:rsidP="00D047E9">
      <w:pPr>
        <w:pStyle w:val="InfoBlue"/>
      </w:pPr>
    </w:p>
    <w:p w14:paraId="4D346D96" w14:textId="223DE7B9"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3BEF5835" w14:textId="77777777" w:rsidR="00146DA4" w:rsidRPr="00146DA4" w:rsidRDefault="00146DA4" w:rsidP="00146DA4"/>
    <w:p w14:paraId="4FAFB19E" w14:textId="71B76E40" w:rsidR="00146DA4" w:rsidRPr="00D80230" w:rsidRDefault="0004741B" w:rsidP="00146DA4">
      <w:pPr>
        <w:spacing w:line="240" w:lineRule="auto"/>
        <w:ind w:firstLine="720"/>
        <w:jc w:val="both"/>
      </w:pPr>
      <w:r w:rsidRPr="00D80230">
        <w:rPr>
          <w:b/>
        </w:rPr>
        <w:t>Use case</w:t>
      </w:r>
      <w:r w:rsidRPr="00D80230">
        <w:t xml:space="preserve">: </w:t>
      </w:r>
      <w:r w:rsidR="00D80230" w:rsidRPr="00D80230">
        <w:t>User login</w:t>
      </w:r>
    </w:p>
    <w:p w14:paraId="65983982" w14:textId="390E0542" w:rsidR="0004741B" w:rsidRPr="00D80230" w:rsidRDefault="0004741B" w:rsidP="0004741B">
      <w:pPr>
        <w:spacing w:line="240" w:lineRule="auto"/>
        <w:ind w:firstLine="720"/>
        <w:jc w:val="both"/>
      </w:pPr>
      <w:r w:rsidRPr="00D80230">
        <w:rPr>
          <w:b/>
        </w:rPr>
        <w:t xml:space="preserve">Primary actor: </w:t>
      </w:r>
      <w:r w:rsidR="00D80230">
        <w:t>user-goal</w:t>
      </w:r>
    </w:p>
    <w:p w14:paraId="1BE31515" w14:textId="51508477" w:rsidR="006C543D" w:rsidRPr="00D80230" w:rsidRDefault="006C543D" w:rsidP="0004741B">
      <w:pPr>
        <w:spacing w:line="240" w:lineRule="auto"/>
        <w:ind w:left="720"/>
        <w:jc w:val="both"/>
      </w:pPr>
      <w:r w:rsidRPr="00D80230">
        <w:rPr>
          <w:b/>
        </w:rPr>
        <w:t xml:space="preserve">Main success scenario: </w:t>
      </w:r>
      <w:r w:rsidR="00D80230">
        <w:t>The user enters a username and password; the systems matches the provided username and password with its database.</w:t>
      </w:r>
    </w:p>
    <w:p w14:paraId="71AC8CD6" w14:textId="642D9B47" w:rsidR="008C4393" w:rsidRDefault="00D047E9" w:rsidP="0084072A">
      <w:pPr>
        <w:spacing w:line="240" w:lineRule="auto"/>
        <w:ind w:left="720"/>
        <w:jc w:val="both"/>
      </w:pPr>
      <w:r w:rsidRPr="00D80230">
        <w:rPr>
          <w:b/>
        </w:rPr>
        <w:t xml:space="preserve">Extensions: </w:t>
      </w:r>
      <w:r w:rsidR="00D80230">
        <w:t>If they were found in the database, the user is logged, otherwise an error message is displayed.</w:t>
      </w:r>
    </w:p>
    <w:p w14:paraId="44AAD852" w14:textId="6939A059" w:rsidR="00324E31" w:rsidRDefault="00324E31" w:rsidP="0084072A">
      <w:pPr>
        <w:spacing w:line="240" w:lineRule="auto"/>
        <w:ind w:left="720"/>
        <w:jc w:val="both"/>
      </w:pPr>
    </w:p>
    <w:p w14:paraId="5838DA42" w14:textId="41BE96F6" w:rsidR="00324E31" w:rsidRPr="00D80230" w:rsidRDefault="00324E31" w:rsidP="00324E31">
      <w:pPr>
        <w:spacing w:line="240" w:lineRule="auto"/>
        <w:ind w:firstLine="720"/>
        <w:jc w:val="both"/>
      </w:pPr>
      <w:r w:rsidRPr="00D80230">
        <w:rPr>
          <w:b/>
        </w:rPr>
        <w:t>Use case</w:t>
      </w:r>
      <w:r w:rsidRPr="00D80230">
        <w:t xml:space="preserve">: </w:t>
      </w:r>
      <w:r>
        <w:t>Ask a question</w:t>
      </w:r>
    </w:p>
    <w:p w14:paraId="1819F79C" w14:textId="77777777" w:rsidR="00324E31" w:rsidRPr="00D80230" w:rsidRDefault="00324E31" w:rsidP="00324E31">
      <w:pPr>
        <w:spacing w:line="240" w:lineRule="auto"/>
        <w:ind w:firstLine="720"/>
        <w:jc w:val="both"/>
      </w:pPr>
      <w:r w:rsidRPr="00D80230">
        <w:rPr>
          <w:b/>
        </w:rPr>
        <w:t xml:space="preserve">Primary actor: </w:t>
      </w:r>
      <w:r>
        <w:t>user-goal</w:t>
      </w:r>
    </w:p>
    <w:p w14:paraId="373CE926" w14:textId="642D4D1A" w:rsidR="00324E31" w:rsidRPr="00D80230" w:rsidRDefault="00324E31" w:rsidP="00324E31">
      <w:pPr>
        <w:spacing w:line="240" w:lineRule="auto"/>
        <w:ind w:left="720"/>
        <w:jc w:val="both"/>
      </w:pPr>
      <w:r w:rsidRPr="00D80230">
        <w:rPr>
          <w:b/>
        </w:rPr>
        <w:t xml:space="preserve">Main success scenario: </w:t>
      </w:r>
      <w:r>
        <w:t xml:space="preserve">The user </w:t>
      </w:r>
      <w:r w:rsidR="00082FCF">
        <w:t xml:space="preserve">logs in, then </w:t>
      </w:r>
      <w:r>
        <w:t xml:space="preserve">enters a </w:t>
      </w:r>
      <w:r>
        <w:t>question related to a product he needs, and this question is stored in the database of the system.</w:t>
      </w:r>
    </w:p>
    <w:p w14:paraId="36C9299A" w14:textId="5C35B9FA" w:rsidR="00324E31" w:rsidRDefault="00324E31" w:rsidP="00324E31">
      <w:pPr>
        <w:spacing w:line="240" w:lineRule="auto"/>
        <w:ind w:left="720"/>
        <w:jc w:val="both"/>
      </w:pPr>
      <w:r w:rsidRPr="00D80230">
        <w:rPr>
          <w:b/>
        </w:rPr>
        <w:t xml:space="preserve">Extensions: </w:t>
      </w:r>
    </w:p>
    <w:p w14:paraId="62C95903" w14:textId="5E4DC7C5" w:rsidR="00324E31" w:rsidRDefault="00324E31" w:rsidP="0084072A">
      <w:pPr>
        <w:spacing w:line="240" w:lineRule="auto"/>
        <w:ind w:left="720"/>
        <w:jc w:val="both"/>
      </w:pPr>
    </w:p>
    <w:p w14:paraId="3415A3C4" w14:textId="6527E996" w:rsidR="00324E31" w:rsidRPr="00D80230" w:rsidRDefault="00324E31" w:rsidP="00324E31">
      <w:pPr>
        <w:spacing w:line="240" w:lineRule="auto"/>
        <w:ind w:firstLine="720"/>
        <w:jc w:val="both"/>
      </w:pPr>
      <w:r w:rsidRPr="00D80230">
        <w:rPr>
          <w:b/>
        </w:rPr>
        <w:t>Use case</w:t>
      </w:r>
      <w:r w:rsidRPr="00D80230">
        <w:t xml:space="preserve">: </w:t>
      </w:r>
      <w:r w:rsidR="00082FCF">
        <w:t>Buy a product</w:t>
      </w:r>
    </w:p>
    <w:p w14:paraId="3D3853B8" w14:textId="77777777" w:rsidR="00324E31" w:rsidRPr="00D80230" w:rsidRDefault="00324E31" w:rsidP="00324E31">
      <w:pPr>
        <w:spacing w:line="240" w:lineRule="auto"/>
        <w:ind w:firstLine="720"/>
        <w:jc w:val="both"/>
      </w:pPr>
      <w:r w:rsidRPr="00D80230">
        <w:rPr>
          <w:b/>
        </w:rPr>
        <w:t xml:space="preserve">Primary actor: </w:t>
      </w:r>
      <w:r>
        <w:t>user-goal</w:t>
      </w:r>
    </w:p>
    <w:p w14:paraId="34F0988E" w14:textId="2C951707" w:rsidR="00324E31" w:rsidRPr="00D80230" w:rsidRDefault="00324E31" w:rsidP="00324E31">
      <w:pPr>
        <w:spacing w:line="240" w:lineRule="auto"/>
        <w:ind w:left="720"/>
        <w:jc w:val="both"/>
      </w:pPr>
      <w:r w:rsidRPr="00D80230">
        <w:rPr>
          <w:b/>
        </w:rPr>
        <w:t xml:space="preserve">Main success scenario: </w:t>
      </w:r>
      <w:r w:rsidR="00082FCF">
        <w:t xml:space="preserve">The user logs in, then he selects the desired product, selects the payment method, and finishes the transaction. </w:t>
      </w:r>
    </w:p>
    <w:p w14:paraId="0D1949D8" w14:textId="368215E2" w:rsidR="00324E31" w:rsidRDefault="00324E31" w:rsidP="00324E31">
      <w:pPr>
        <w:spacing w:line="240" w:lineRule="auto"/>
        <w:ind w:left="720"/>
        <w:jc w:val="both"/>
      </w:pPr>
      <w:r w:rsidRPr="00D80230">
        <w:rPr>
          <w:b/>
        </w:rPr>
        <w:t xml:space="preserve">Extensions: </w:t>
      </w:r>
      <w:r w:rsidR="00BB2661">
        <w:t>Afterwards the number of units of t</w:t>
      </w:r>
      <w:bookmarkStart w:id="5" w:name="_GoBack"/>
      <w:bookmarkEnd w:id="5"/>
      <w:r w:rsidR="00BB2661">
        <w:t>he product is decremented.</w:t>
      </w:r>
    </w:p>
    <w:p w14:paraId="68F5ADB3" w14:textId="1E32972C" w:rsidR="00324E31" w:rsidRDefault="00324E31" w:rsidP="0084072A">
      <w:pPr>
        <w:spacing w:line="240" w:lineRule="auto"/>
        <w:ind w:left="720"/>
        <w:jc w:val="both"/>
      </w:pPr>
    </w:p>
    <w:p w14:paraId="085EF88F" w14:textId="28109E9F" w:rsidR="00324E31" w:rsidRPr="00D80230" w:rsidRDefault="00324E31" w:rsidP="00324E31">
      <w:pPr>
        <w:spacing w:line="240" w:lineRule="auto"/>
        <w:ind w:firstLine="720"/>
        <w:jc w:val="both"/>
      </w:pPr>
      <w:r w:rsidRPr="00D80230">
        <w:rPr>
          <w:b/>
        </w:rPr>
        <w:t>Use case</w:t>
      </w:r>
      <w:r w:rsidRPr="00D80230">
        <w:t xml:space="preserve">: </w:t>
      </w:r>
      <w:r w:rsidR="00021682">
        <w:t>Add a new product</w:t>
      </w:r>
    </w:p>
    <w:p w14:paraId="3E722EEF" w14:textId="7FE7C55C" w:rsidR="00324E31" w:rsidRPr="00D80230" w:rsidRDefault="00324E31" w:rsidP="00324E31">
      <w:pPr>
        <w:spacing w:line="240" w:lineRule="auto"/>
        <w:ind w:firstLine="720"/>
        <w:jc w:val="both"/>
      </w:pPr>
      <w:r w:rsidRPr="00D80230">
        <w:rPr>
          <w:b/>
        </w:rPr>
        <w:t xml:space="preserve">Primary actor: </w:t>
      </w:r>
      <w:r w:rsidR="00021682">
        <w:t>moderator</w:t>
      </w:r>
      <w:r>
        <w:t>-goal</w:t>
      </w:r>
    </w:p>
    <w:p w14:paraId="3D7F6E60" w14:textId="3BCE1048" w:rsidR="00324E31" w:rsidRPr="00D80230" w:rsidRDefault="00324E31" w:rsidP="00324E31">
      <w:pPr>
        <w:spacing w:line="240" w:lineRule="auto"/>
        <w:ind w:left="720"/>
        <w:jc w:val="both"/>
      </w:pPr>
      <w:r w:rsidRPr="00D80230">
        <w:rPr>
          <w:b/>
        </w:rPr>
        <w:t xml:space="preserve">Main success scenario: </w:t>
      </w:r>
      <w:r w:rsidR="00021682">
        <w:t>The user must be logged in as moderator, he adds a new product to the systems database, by providing the needed information about the product such as price, producer etc.</w:t>
      </w:r>
    </w:p>
    <w:p w14:paraId="5CBA33C3" w14:textId="6B535BB7" w:rsidR="00324E31" w:rsidRDefault="00324E31" w:rsidP="00324E31">
      <w:pPr>
        <w:spacing w:line="240" w:lineRule="auto"/>
        <w:ind w:left="720"/>
        <w:jc w:val="both"/>
      </w:pPr>
      <w:r w:rsidRPr="00D80230">
        <w:rPr>
          <w:b/>
        </w:rPr>
        <w:t xml:space="preserve">Extensions: </w:t>
      </w:r>
    </w:p>
    <w:p w14:paraId="15DE3333" w14:textId="77777777" w:rsidR="00324E31" w:rsidRDefault="00324E31" w:rsidP="0084072A">
      <w:pPr>
        <w:spacing w:line="240" w:lineRule="auto"/>
        <w:ind w:left="720"/>
        <w:jc w:val="both"/>
      </w:pPr>
    </w:p>
    <w:p w14:paraId="075DCA86" w14:textId="77777777" w:rsidR="00324E31" w:rsidRPr="00D80230" w:rsidRDefault="00324E31" w:rsidP="0084072A">
      <w:pPr>
        <w:spacing w:line="240" w:lineRule="auto"/>
        <w:ind w:left="720"/>
        <w:jc w:val="both"/>
      </w:pPr>
    </w:p>
    <w:p w14:paraId="35E4AC73" w14:textId="77777777" w:rsidR="00146DA4" w:rsidRPr="00146DA4" w:rsidRDefault="00146DA4" w:rsidP="0084072A">
      <w:pPr>
        <w:spacing w:line="240" w:lineRule="auto"/>
        <w:ind w:left="720"/>
        <w:jc w:val="both"/>
      </w:pPr>
    </w:p>
    <w:p w14:paraId="03A3CF27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14:paraId="3E4EC3BD" w14:textId="014A4C67" w:rsidR="008C4393" w:rsidRPr="001E4BB1" w:rsidRDefault="00704B06" w:rsidP="00D047E9">
      <w:pPr>
        <w:pStyle w:val="InfoBlue"/>
        <w:rPr>
          <w:i w:val="0"/>
        </w:rPr>
      </w:pPr>
      <w:r>
        <w:rPr>
          <w:i w:val="0"/>
        </w:rPr>
        <w:pict w14:anchorId="4799B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45.25pt;height:526.5pt">
            <v:imagedata r:id="rId9" o:title="Blank UML" croptop="-191f" cropright="41856f"/>
          </v:shape>
        </w:pict>
      </w:r>
    </w:p>
    <w:sectPr w:rsidR="008C4393" w:rsidRPr="001E4BB1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A075D" w14:textId="77777777" w:rsidR="002A194C" w:rsidRDefault="002A194C">
      <w:pPr>
        <w:spacing w:line="240" w:lineRule="auto"/>
      </w:pPr>
      <w:r>
        <w:separator/>
      </w:r>
    </w:p>
  </w:endnote>
  <w:endnote w:type="continuationSeparator" w:id="0">
    <w:p w14:paraId="2F9AD086" w14:textId="77777777" w:rsidR="002A194C" w:rsidRDefault="002A19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0666E90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E30172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BB230B" w14:textId="4DBD08F1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2F5A68">
            <w:t>Marian Mihai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146DA4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3C326B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7D3680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14:paraId="35073159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CE869" w14:textId="77777777" w:rsidR="002A194C" w:rsidRDefault="002A194C">
      <w:pPr>
        <w:spacing w:line="240" w:lineRule="auto"/>
      </w:pPr>
      <w:r>
        <w:separator/>
      </w:r>
    </w:p>
  </w:footnote>
  <w:footnote w:type="continuationSeparator" w:id="0">
    <w:p w14:paraId="53CA0EE7" w14:textId="77777777" w:rsidR="002A194C" w:rsidRDefault="002A19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54928" w14:textId="77777777" w:rsidR="008C4393" w:rsidRDefault="008C4393">
    <w:pPr>
      <w:rPr>
        <w:sz w:val="24"/>
      </w:rPr>
    </w:pPr>
  </w:p>
  <w:p w14:paraId="5FD467B5" w14:textId="77777777" w:rsidR="008C4393" w:rsidRDefault="008C4393">
    <w:pPr>
      <w:pBdr>
        <w:top w:val="single" w:sz="6" w:space="1" w:color="auto"/>
      </w:pBdr>
      <w:rPr>
        <w:sz w:val="24"/>
      </w:rPr>
    </w:pPr>
  </w:p>
  <w:p w14:paraId="53571460" w14:textId="5F483E28" w:rsidR="0004741B" w:rsidRDefault="002F5A68" w:rsidP="002F5A6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Marian Mihai</w:t>
    </w:r>
  </w:p>
  <w:p w14:paraId="71856BEE" w14:textId="12FBC231" w:rsidR="002F5A68" w:rsidRPr="002F5A68" w:rsidRDefault="002F5A68" w:rsidP="002F5A68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30431</w:t>
    </w:r>
  </w:p>
  <w:p w14:paraId="4EB58283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245CBB0D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02C8D" w14:paraId="22C035F5" w14:textId="77777777" w:rsidTr="00202C8D">
      <w:tc>
        <w:tcPr>
          <w:tcW w:w="9464" w:type="dxa"/>
        </w:tcPr>
        <w:p w14:paraId="26443C0B" w14:textId="48D6D1AD" w:rsidR="00202C8D" w:rsidRDefault="002F5A68">
          <w:r>
            <w:t>Marian Mihai</w:t>
          </w:r>
        </w:p>
      </w:tc>
    </w:tr>
    <w:tr w:rsidR="00202C8D" w14:paraId="11264DD4" w14:textId="77777777" w:rsidTr="00202C8D">
      <w:tc>
        <w:tcPr>
          <w:tcW w:w="9464" w:type="dxa"/>
        </w:tcPr>
        <w:p w14:paraId="42E2C82D" w14:textId="77777777" w:rsidR="00202C8D" w:rsidRDefault="00202C8D">
          <w:r>
            <w:t>Use-Case Model</w:t>
          </w:r>
        </w:p>
      </w:tc>
    </w:tr>
  </w:tbl>
  <w:p w14:paraId="05846B93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21682"/>
    <w:rsid w:val="0004741B"/>
    <w:rsid w:val="00082FCF"/>
    <w:rsid w:val="000916B9"/>
    <w:rsid w:val="00146DA4"/>
    <w:rsid w:val="001D36CF"/>
    <w:rsid w:val="001E4BB1"/>
    <w:rsid w:val="00202C8D"/>
    <w:rsid w:val="002A194C"/>
    <w:rsid w:val="002D02EB"/>
    <w:rsid w:val="002F5A68"/>
    <w:rsid w:val="00324E31"/>
    <w:rsid w:val="0056530F"/>
    <w:rsid w:val="00570E86"/>
    <w:rsid w:val="005911B4"/>
    <w:rsid w:val="00597873"/>
    <w:rsid w:val="00664E4B"/>
    <w:rsid w:val="006C543D"/>
    <w:rsid w:val="00704B06"/>
    <w:rsid w:val="007D3680"/>
    <w:rsid w:val="0084072A"/>
    <w:rsid w:val="008C4393"/>
    <w:rsid w:val="0090593F"/>
    <w:rsid w:val="00B114A7"/>
    <w:rsid w:val="00BB2661"/>
    <w:rsid w:val="00C709E3"/>
    <w:rsid w:val="00D047E9"/>
    <w:rsid w:val="00D720D3"/>
    <w:rsid w:val="00D80230"/>
    <w:rsid w:val="00D81F75"/>
    <w:rsid w:val="00FE0F56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A7FA08"/>
  <w15:docId w15:val="{E133B173-0F11-474B-AE71-7A50BD48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DC10518-89DA-4C0F-A079-37EA13D4EE7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19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Manager>[Dokumentverantwortlicher]</Manager>
  <Company>&lt;Company Name&gt;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sp1tz3</cp:lastModifiedBy>
  <cp:revision>15</cp:revision>
  <dcterms:created xsi:type="dcterms:W3CDTF">2019-03-03T14:15:00Z</dcterms:created>
  <dcterms:modified xsi:type="dcterms:W3CDTF">2019-03-17T21:45:00Z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2019-03-03T14:15:09Z</vt:filetime>
  </property>
</Properties>
</file>