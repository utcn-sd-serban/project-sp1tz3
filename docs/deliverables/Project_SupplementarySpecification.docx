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C028" w14:textId="0E09DAA2" w:rsidR="00E421C6" w:rsidRPr="00400EB4" w:rsidRDefault="00B65A00">
      <w:pPr>
        <w:pStyle w:val="Title"/>
        <w:jc w:val="right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IT store</w:t>
      </w:r>
    </w:p>
    <w:bookmarkEnd w:id="0"/>
    <w:p w14:paraId="540D88DC" w14:textId="77777777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264840F5" w14:textId="77777777" w:rsidR="00E421C6" w:rsidRPr="00400EB4" w:rsidRDefault="00E421C6" w:rsidP="003E07FC">
      <w:pPr>
        <w:pStyle w:val="InfoBlue"/>
      </w:pPr>
    </w:p>
    <w:p w14:paraId="3CF0B319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85759E8" w14:textId="189461C1" w:rsidR="00E421C6" w:rsidRPr="001270D1" w:rsidRDefault="00F73902" w:rsidP="001270D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4A211CDB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1" w:name="_Toc254775820"/>
      <w:r w:rsidRPr="00400EB4">
        <w:rPr>
          <w:rFonts w:ascii="Times New Roman" w:hAnsi="Times New Roman"/>
        </w:rPr>
        <w:t>Non-functional Requirements</w:t>
      </w:r>
      <w:bookmarkEnd w:id="1"/>
    </w:p>
    <w:p w14:paraId="0A59B44D" w14:textId="32F696AA" w:rsidR="00E421C6" w:rsidRDefault="0040432F" w:rsidP="00697B53">
      <w:pPr>
        <w:pStyle w:val="Heading2"/>
        <w:rPr>
          <w:rFonts w:ascii="Times New Roman" w:hAnsi="Times New Roman"/>
        </w:rPr>
      </w:pPr>
      <w:bookmarkStart w:id="2" w:name="_Toc254775821"/>
      <w:r w:rsidRPr="00400EB4">
        <w:rPr>
          <w:rFonts w:ascii="Times New Roman" w:hAnsi="Times New Roman"/>
        </w:rPr>
        <w:t>Availability</w:t>
      </w:r>
      <w:bookmarkEnd w:id="2"/>
    </w:p>
    <w:p w14:paraId="38FEB80C" w14:textId="18284720" w:rsidR="00F72B24" w:rsidRPr="00F72B24" w:rsidRDefault="00F72B24" w:rsidP="00F72B24">
      <w:pPr>
        <w:ind w:left="720"/>
      </w:pPr>
      <w:r>
        <w:t>The website is available for everyone.</w:t>
      </w:r>
    </w:p>
    <w:p w14:paraId="2E669C48" w14:textId="0CC1C852"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2"/>
      <w:r w:rsidRPr="00400EB4">
        <w:rPr>
          <w:rFonts w:ascii="Times New Roman" w:hAnsi="Times New Roman"/>
        </w:rPr>
        <w:t>Performance</w:t>
      </w:r>
      <w:bookmarkEnd w:id="3"/>
    </w:p>
    <w:p w14:paraId="012EA9D7" w14:textId="4EF385D1" w:rsidR="003B051B" w:rsidRPr="003B051B" w:rsidRDefault="003B051B" w:rsidP="003B051B">
      <w:pPr>
        <w:ind w:left="720"/>
      </w:pPr>
      <w:r>
        <w:t>The website behaves the same for everyone, depending of course on their internet connection speed.</w:t>
      </w:r>
    </w:p>
    <w:p w14:paraId="31863360" w14:textId="390CA7E0"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3"/>
      <w:r w:rsidRPr="00400EB4">
        <w:rPr>
          <w:rFonts w:ascii="Times New Roman" w:hAnsi="Times New Roman"/>
        </w:rPr>
        <w:t>Security</w:t>
      </w:r>
      <w:bookmarkEnd w:id="4"/>
    </w:p>
    <w:p w14:paraId="35911BC2" w14:textId="78849ABC" w:rsidR="00752E91" w:rsidRPr="00752E91" w:rsidRDefault="00752E91" w:rsidP="00752E91">
      <w:pPr>
        <w:ind w:left="720"/>
      </w:pPr>
      <w:r>
        <w:t>The website is secure in the sense that only moderator accounts can actually modify the site.</w:t>
      </w:r>
    </w:p>
    <w:p w14:paraId="493A8F13" w14:textId="575C1B12" w:rsidR="005B7BF8" w:rsidRPr="005B7BF8" w:rsidRDefault="0040432F" w:rsidP="005B7BF8">
      <w:pPr>
        <w:pStyle w:val="Heading2"/>
        <w:rPr>
          <w:rFonts w:ascii="Times New Roman" w:hAnsi="Times New Roman"/>
        </w:rPr>
      </w:pPr>
      <w:bookmarkStart w:id="5" w:name="_Toc254775824"/>
      <w:r w:rsidRPr="00400EB4">
        <w:rPr>
          <w:rFonts w:ascii="Times New Roman" w:hAnsi="Times New Roman"/>
        </w:rPr>
        <w:t>Testabilit</w:t>
      </w:r>
      <w:bookmarkEnd w:id="5"/>
      <w:r w:rsidR="005B7BF8">
        <w:rPr>
          <w:rFonts w:ascii="Times New Roman" w:hAnsi="Times New Roman"/>
        </w:rPr>
        <w:t>y</w:t>
      </w:r>
    </w:p>
    <w:p w14:paraId="7E879CDA" w14:textId="038773A9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5"/>
      <w:r w:rsidRPr="00400EB4">
        <w:rPr>
          <w:rFonts w:ascii="Times New Roman" w:hAnsi="Times New Roman"/>
        </w:rPr>
        <w:t>Usability</w:t>
      </w:r>
      <w:bookmarkEnd w:id="6"/>
    </w:p>
    <w:p w14:paraId="7E6CC001" w14:textId="3EFE6075" w:rsidR="005B7BF8" w:rsidRPr="005B7BF8" w:rsidRDefault="005B7BF8" w:rsidP="005B7BF8">
      <w:pPr>
        <w:ind w:left="720"/>
      </w:pPr>
      <w:r>
        <w:t>The website is easy to use, because the interface is very user friendly.</w:t>
      </w:r>
    </w:p>
    <w:p w14:paraId="33995620" w14:textId="77777777" w:rsidR="0040432F" w:rsidRPr="00400EB4" w:rsidRDefault="0040432F" w:rsidP="0040432F"/>
    <w:p w14:paraId="1C89D814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7" w:name="_Toc254775826"/>
      <w:r w:rsidRPr="00400EB4">
        <w:rPr>
          <w:rFonts w:ascii="Times New Roman" w:hAnsi="Times New Roman"/>
        </w:rPr>
        <w:t>Design Constraints</w:t>
      </w:r>
      <w:bookmarkEnd w:id="7"/>
    </w:p>
    <w:p w14:paraId="6F33318F" w14:textId="15E71033" w:rsidR="00E421C6" w:rsidRPr="003E07FC" w:rsidRDefault="003E07FC" w:rsidP="003E07FC">
      <w:pPr>
        <w:pStyle w:val="InfoBlue"/>
      </w:pPr>
      <w:r>
        <w:t>Main constraints are using the Java programming language, with the Spring framework, using databases built in MySQL, with a layered architecture.</w:t>
      </w:r>
    </w:p>
    <w:p w14:paraId="1A0120EE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EA42" w14:textId="77777777" w:rsidR="00A75C0F" w:rsidRDefault="00A75C0F">
      <w:pPr>
        <w:spacing w:line="240" w:lineRule="auto"/>
      </w:pPr>
      <w:r>
        <w:separator/>
      </w:r>
    </w:p>
  </w:endnote>
  <w:endnote w:type="continuationSeparator" w:id="0">
    <w:p w14:paraId="2CC2A6D7" w14:textId="77777777" w:rsidR="00A75C0F" w:rsidRDefault="00A75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9F1C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59E1AB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77B1F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700F9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0D1384" w14:textId="4722D4F8" w:rsidR="00E421C6" w:rsidRDefault="00AD64E8">
          <w:pPr>
            <w:jc w:val="center"/>
          </w:pPr>
          <w:r>
            <w:sym w:font="Symbol" w:char="F0D3"/>
          </w:r>
          <w:r w:rsidR="00D23CCA">
            <w:t>Marian Mihai,</w:t>
          </w:r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B65A00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B29E98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297F3172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4C118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778F3" w14:textId="77777777" w:rsidR="00A75C0F" w:rsidRDefault="00A75C0F">
      <w:pPr>
        <w:spacing w:line="240" w:lineRule="auto"/>
      </w:pPr>
      <w:r>
        <w:separator/>
      </w:r>
    </w:p>
  </w:footnote>
  <w:footnote w:type="continuationSeparator" w:id="0">
    <w:p w14:paraId="3BD38E9B" w14:textId="77777777" w:rsidR="00A75C0F" w:rsidRDefault="00A75C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7D6BB" w14:textId="77777777" w:rsidR="00E421C6" w:rsidRDefault="00E421C6">
    <w:pPr>
      <w:rPr>
        <w:sz w:val="24"/>
      </w:rPr>
    </w:pPr>
  </w:p>
  <w:p w14:paraId="6FC59B39" w14:textId="77777777" w:rsidR="00E421C6" w:rsidRDefault="00E421C6">
    <w:pPr>
      <w:pBdr>
        <w:top w:val="single" w:sz="6" w:space="1" w:color="auto"/>
      </w:pBdr>
      <w:rPr>
        <w:sz w:val="24"/>
      </w:rPr>
    </w:pPr>
  </w:p>
  <w:p w14:paraId="0AE0CB01" w14:textId="0B881E10" w:rsidR="00E421C6" w:rsidRDefault="00B65A00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Marian Mihai</w:t>
    </w:r>
  </w:p>
  <w:p w14:paraId="6CD88B0D" w14:textId="5D845A44" w:rsidR="00697B53" w:rsidRDefault="00B65A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4A5B5993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2D882CF4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425BA126" w14:textId="77777777" w:rsidTr="004C19C6">
      <w:tc>
        <w:tcPr>
          <w:tcW w:w="9606" w:type="dxa"/>
        </w:tcPr>
        <w:p w14:paraId="16E74C02" w14:textId="028FCB65" w:rsidR="004C19C6" w:rsidRDefault="00D23CCA">
          <w:r>
            <w:t>IT store</w:t>
          </w:r>
        </w:p>
      </w:tc>
    </w:tr>
    <w:tr w:rsidR="004C19C6" w14:paraId="0F07E27D" w14:textId="77777777" w:rsidTr="004C19C6">
      <w:tc>
        <w:tcPr>
          <w:tcW w:w="9606" w:type="dxa"/>
        </w:tcPr>
        <w:p w14:paraId="50420007" w14:textId="77777777" w:rsidR="004C19C6" w:rsidRDefault="00A75C0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19C6">
            <w:t>Supplementary Specification</w:t>
          </w:r>
          <w:r>
            <w:fldChar w:fldCharType="end"/>
          </w:r>
        </w:p>
      </w:tc>
    </w:tr>
  </w:tbl>
  <w:p w14:paraId="3C889600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479CE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270D1"/>
    <w:rsid w:val="00161A84"/>
    <w:rsid w:val="001C12A4"/>
    <w:rsid w:val="003B051B"/>
    <w:rsid w:val="003E07FC"/>
    <w:rsid w:val="00400EB4"/>
    <w:rsid w:val="0040432F"/>
    <w:rsid w:val="004C19C6"/>
    <w:rsid w:val="005B7BF8"/>
    <w:rsid w:val="00697B53"/>
    <w:rsid w:val="00752E91"/>
    <w:rsid w:val="007A32FC"/>
    <w:rsid w:val="008421A9"/>
    <w:rsid w:val="00921E0D"/>
    <w:rsid w:val="00A75C0F"/>
    <w:rsid w:val="00AD64E8"/>
    <w:rsid w:val="00B65A00"/>
    <w:rsid w:val="00BA055D"/>
    <w:rsid w:val="00D23CCA"/>
    <w:rsid w:val="00E421C6"/>
    <w:rsid w:val="00EE5133"/>
    <w:rsid w:val="00F72B24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FFB21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3E07FC"/>
    <w:pPr>
      <w:spacing w:after="120"/>
      <w:ind w:left="720"/>
    </w:p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sp1tz3</cp:lastModifiedBy>
  <cp:revision>10</cp:revision>
  <cp:lastPrinted>1899-12-31T22:00:00Z</cp:lastPrinted>
  <dcterms:created xsi:type="dcterms:W3CDTF">2019-03-03T14:30:00Z</dcterms:created>
  <dcterms:modified xsi:type="dcterms:W3CDTF">2019-03-17T21:35:00Z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