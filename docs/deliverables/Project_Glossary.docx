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3D741" w14:textId="57AA9F8E" w:rsidR="0085257A" w:rsidRPr="00AD232E" w:rsidRDefault="00E1603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IT Store</w:t>
      </w:r>
    </w:p>
    <w:p w14:paraId="7BA5B55F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1F2BF8C5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4F36FC3" w14:textId="77777777"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14:paraId="3A136FA5" w14:textId="77777777" w:rsidR="0085257A" w:rsidRPr="00AD232E" w:rsidRDefault="00AD232E" w:rsidP="00F669DB">
      <w:pPr>
        <w:pStyle w:val="InfoBlue"/>
      </w:pPr>
      <w:bookmarkStart w:id="0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4761A1A6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16AEE4A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4E87DBF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4D0DD2F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66337D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37196705" w14:textId="77777777" w:rsidTr="00AD232E">
        <w:trPr>
          <w:trHeight w:val="976"/>
        </w:trPr>
        <w:tc>
          <w:tcPr>
            <w:tcW w:w="2258" w:type="dxa"/>
          </w:tcPr>
          <w:p w14:paraId="07832AC9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4E0D0D74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65C9E9F7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E2185DF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</w:tbl>
    <w:p w14:paraId="64920EB2" w14:textId="77777777" w:rsidR="0085257A" w:rsidRPr="00AD232E" w:rsidRDefault="0085257A">
      <w:pPr>
        <w:pStyle w:val="BodyText"/>
      </w:pPr>
      <w:bookmarkStart w:id="1" w:name="_GoBack"/>
      <w:bookmarkEnd w:id="0"/>
      <w:bookmarkEnd w:id="1"/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0EE3D" w14:textId="77777777" w:rsidR="00A94E0B" w:rsidRDefault="00A94E0B">
      <w:pPr>
        <w:spacing w:line="240" w:lineRule="auto"/>
      </w:pPr>
      <w:r>
        <w:separator/>
      </w:r>
    </w:p>
  </w:endnote>
  <w:endnote w:type="continuationSeparator" w:id="0">
    <w:p w14:paraId="0DE64FFD" w14:textId="77777777" w:rsidR="00A94E0B" w:rsidRDefault="00A94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194CED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6FFA35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DEA28F" w14:textId="5D49AEA2" w:rsidR="00AD439A" w:rsidRDefault="00AD439A" w:rsidP="00AD439A">
          <w:pPr>
            <w:jc w:val="center"/>
          </w:pPr>
          <w:r>
            <w:sym w:font="Symbol" w:char="F0D3"/>
          </w:r>
          <w:r w:rsidR="00E1603F">
            <w:t>Marian Mihai,</w:t>
          </w:r>
          <w:r>
            <w:t xml:space="preserve">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E1603F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0F49F4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4CECBBF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CA8E" w14:textId="77777777" w:rsidR="00A94E0B" w:rsidRDefault="00A94E0B">
      <w:pPr>
        <w:spacing w:line="240" w:lineRule="auto"/>
      </w:pPr>
      <w:r>
        <w:separator/>
      </w:r>
    </w:p>
  </w:footnote>
  <w:footnote w:type="continuationSeparator" w:id="0">
    <w:p w14:paraId="1471C269" w14:textId="77777777" w:rsidR="00A94E0B" w:rsidRDefault="00A94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92C5" w14:textId="77777777" w:rsidR="00AD439A" w:rsidRDefault="00AD439A">
    <w:pPr>
      <w:rPr>
        <w:sz w:val="24"/>
      </w:rPr>
    </w:pPr>
  </w:p>
  <w:p w14:paraId="0E0E5F85" w14:textId="77777777" w:rsidR="00AD439A" w:rsidRDefault="00AD439A">
    <w:pPr>
      <w:pBdr>
        <w:top w:val="single" w:sz="6" w:space="1" w:color="auto"/>
      </w:pBdr>
      <w:rPr>
        <w:sz w:val="24"/>
      </w:rPr>
    </w:pPr>
  </w:p>
  <w:p w14:paraId="58731D86" w14:textId="01BD0C41" w:rsidR="00AD439A" w:rsidRDefault="00E1603F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Marian Mihai</w:t>
    </w:r>
  </w:p>
  <w:p w14:paraId="53407DF6" w14:textId="2C1876C1" w:rsidR="00AD439A" w:rsidRDefault="00E1603F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6C2D2FDD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C9227E6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09D72AFB" w14:textId="77777777" w:rsidTr="002B5CE3">
      <w:tc>
        <w:tcPr>
          <w:tcW w:w="9464" w:type="dxa"/>
        </w:tcPr>
        <w:p w14:paraId="6D379EE2" w14:textId="62ECC589" w:rsidR="002B5CE3" w:rsidRDefault="00E1603F">
          <w:r>
            <w:t>IT Store</w:t>
          </w:r>
        </w:p>
      </w:tc>
    </w:tr>
    <w:tr w:rsidR="002B5CE3" w14:paraId="6083D4F1" w14:textId="77777777" w:rsidTr="002B5CE3">
      <w:tc>
        <w:tcPr>
          <w:tcW w:w="9464" w:type="dxa"/>
        </w:tcPr>
        <w:p w14:paraId="1E98A1CC" w14:textId="77777777" w:rsidR="002B5CE3" w:rsidRDefault="002B5CE3">
          <w:r>
            <w:t>Glossary</w:t>
          </w:r>
        </w:p>
      </w:tc>
    </w:tr>
  </w:tbl>
  <w:p w14:paraId="3C8D067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B5CE3"/>
    <w:rsid w:val="005A3207"/>
    <w:rsid w:val="00600853"/>
    <w:rsid w:val="007F349D"/>
    <w:rsid w:val="0085257A"/>
    <w:rsid w:val="008978F7"/>
    <w:rsid w:val="009B5BF2"/>
    <w:rsid w:val="00A61FD4"/>
    <w:rsid w:val="00A94E0B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1603F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C0AAB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sp1tz3</cp:lastModifiedBy>
  <cp:revision>3</cp:revision>
  <cp:lastPrinted>2001-03-15T12:26:00Z</cp:lastPrinted>
  <dcterms:created xsi:type="dcterms:W3CDTF">2019-03-03T14:24:00Z</dcterms:created>
  <dcterms:modified xsi:type="dcterms:W3CDTF">2019-03-17T06:56:00Z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